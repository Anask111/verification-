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43409" w14:textId="6DA27842" w:rsidR="00B979D8" w:rsidRPr="0082148A" w:rsidRDefault="00FF63E3">
      <w:pPr>
        <w:pStyle w:val="Date"/>
      </w:pPr>
      <w:r>
        <w:t>8</w:t>
      </w:r>
      <w:r w:rsidRPr="00FF63E3">
        <w:rPr>
          <w:vertAlign w:val="superscript"/>
        </w:rPr>
        <w:t>th</w:t>
      </w:r>
      <w:r>
        <w:t xml:space="preserve"> January 2025</w:t>
      </w:r>
    </w:p>
    <w:p w14:paraId="7DAD1F33" w14:textId="1C483D99" w:rsidR="00B979D8" w:rsidRPr="0082148A" w:rsidRDefault="00FF63E3">
      <w:pPr>
        <w:pStyle w:val="Title"/>
      </w:pPr>
      <w:r>
        <w:t>Session 1 meeting minutes</w:t>
      </w:r>
    </w:p>
    <w:p w14:paraId="7592D0F3" w14:textId="1F3808CE" w:rsidR="00B979D8" w:rsidRPr="0082148A" w:rsidRDefault="00FF63E3">
      <w:pPr>
        <w:pStyle w:val="Heading1"/>
      </w:pPr>
      <w:r>
        <w:t>Introduction</w:t>
      </w:r>
    </w:p>
    <w:p w14:paraId="27F2B549" w14:textId="25C244F1" w:rsidR="00B979D8" w:rsidRPr="0082148A" w:rsidRDefault="00FF63E3" w:rsidP="00FF63E3">
      <w:r>
        <w:t xml:space="preserve">Brief introduction about career path, where analog mixed signal verification comes into the picture. </w:t>
      </w:r>
      <w:r w:rsidR="006A0AB9">
        <w:t>Skills vs value provided.</w:t>
      </w:r>
    </w:p>
    <w:p w14:paraId="25218524" w14:textId="530629D5" w:rsidR="00B979D8" w:rsidRPr="0082148A" w:rsidRDefault="00FF63E3">
      <w:pPr>
        <w:pStyle w:val="Heading1"/>
      </w:pPr>
      <w:r>
        <w:t>Assignment</w:t>
      </w:r>
    </w:p>
    <w:p w14:paraId="45DD8F2F" w14:textId="114821FC" w:rsidR="00A40744" w:rsidRDefault="00FF63E3" w:rsidP="00FF63E3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Linux Assignment</w:t>
      </w:r>
    </w:p>
    <w:p w14:paraId="74C4178A" w14:textId="77777777" w:rsidR="00FF63E3" w:rsidRDefault="00FF63E3" w:rsidP="00FF63E3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Provided a Linux assignment for familiarization with manipulating big files.</w:t>
      </w:r>
    </w:p>
    <w:p w14:paraId="6AF4DCE2" w14:textId="46F30C61" w:rsidR="00FF63E3" w:rsidRDefault="00FF63E3" w:rsidP="00FF63E3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Due on the 11</w:t>
      </w:r>
      <w:r w:rsidRPr="00FF63E3">
        <w:rPr>
          <w:vertAlign w:val="superscript"/>
          <w:lang w:val="en-GB"/>
        </w:rPr>
        <w:t>th</w:t>
      </w:r>
      <w:r>
        <w:rPr>
          <w:lang w:val="en-GB"/>
        </w:rPr>
        <w:t xml:space="preserve"> of January 2025.</w:t>
      </w:r>
    </w:p>
    <w:p w14:paraId="7CBC1CCA" w14:textId="5584EC6B" w:rsidR="00FF63E3" w:rsidRDefault="00FF63E3" w:rsidP="00FF63E3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SystemVerilog</w:t>
      </w:r>
      <w:proofErr w:type="spellEnd"/>
      <w:r>
        <w:rPr>
          <w:lang w:val="en-GB"/>
        </w:rPr>
        <w:t xml:space="preserve"> Assignment</w:t>
      </w:r>
    </w:p>
    <w:p w14:paraId="2D3713D3" w14:textId="39BC0297" w:rsidR="00FF63E3" w:rsidRPr="00FF63E3" w:rsidRDefault="00FF63E3" w:rsidP="00FF63E3">
      <w:pPr>
        <w:pStyle w:val="ListParagraph"/>
        <w:numPr>
          <w:ilvl w:val="1"/>
          <w:numId w:val="16"/>
        </w:numPr>
        <w:rPr>
          <w:lang w:val="en-GB"/>
        </w:rPr>
      </w:pPr>
      <w:r w:rsidRPr="00FF63E3">
        <w:rPr>
          <w:lang w:val="en-GB"/>
        </w:rPr>
        <w:t xml:space="preserve">Provided </w:t>
      </w:r>
      <w:proofErr w:type="gramStart"/>
      <w:r w:rsidRPr="00FF63E3">
        <w:rPr>
          <w:lang w:val="en-GB"/>
        </w:rPr>
        <w:t>a</w:t>
      </w:r>
      <w:proofErr w:type="gramEnd"/>
      <w:r w:rsidRPr="00FF63E3">
        <w:rPr>
          <w:lang w:val="en-GB"/>
        </w:rPr>
        <w:t xml:space="preserve"> SV assignment based on the design of a digital clock, discussed the necessary features, including</w:t>
      </w:r>
    </w:p>
    <w:p w14:paraId="6A1762B7" w14:textId="5D33B335" w:rsidR="00FF63E3" w:rsidRDefault="00FF63E3" w:rsidP="00FF63E3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6 7-segment display modules</w:t>
      </w:r>
    </w:p>
    <w:p w14:paraId="71B783C3" w14:textId="2CBA6BB4" w:rsidR="00FF63E3" w:rsidRDefault="00FF63E3" w:rsidP="00FF63E3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24 Hour time</w:t>
      </w:r>
    </w:p>
    <w:p w14:paraId="71E6C506" w14:textId="348265E3" w:rsidR="00FF63E3" w:rsidRDefault="00FF63E3" w:rsidP="00FF63E3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The ability to set time, set an alarm, use the stopwatch and timer features</w:t>
      </w:r>
    </w:p>
    <w:p w14:paraId="36EE97FB" w14:textId="71351638" w:rsidR="00FF63E3" w:rsidRDefault="00FF63E3" w:rsidP="00FF63E3">
      <w:pPr>
        <w:pStyle w:val="ListParagraph"/>
        <w:numPr>
          <w:ilvl w:val="2"/>
          <w:numId w:val="16"/>
        </w:numPr>
        <w:rPr>
          <w:lang w:val="en-GB"/>
        </w:rPr>
      </w:pPr>
      <w:r>
        <w:rPr>
          <w:lang w:val="en-GB"/>
        </w:rPr>
        <w:t>Primary focus is ease of use</w:t>
      </w:r>
    </w:p>
    <w:p w14:paraId="19D14775" w14:textId="4726EB97" w:rsidR="00FF63E3" w:rsidRDefault="00FF63E3" w:rsidP="00FF63E3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Will touch base every 3-4 days with regards to the digital clock assignment.</w:t>
      </w:r>
    </w:p>
    <w:p w14:paraId="26A4F0D3" w14:textId="77777777" w:rsidR="00FF63E3" w:rsidRDefault="00FF63E3" w:rsidP="00FF63E3">
      <w:pPr>
        <w:pStyle w:val="ListParagraph"/>
        <w:rPr>
          <w:lang w:val="en-GB"/>
        </w:rPr>
      </w:pPr>
    </w:p>
    <w:p w14:paraId="025A51F7" w14:textId="5E0723AE" w:rsidR="00FF63E3" w:rsidRDefault="00FF63E3" w:rsidP="00FF63E3">
      <w:pPr>
        <w:pStyle w:val="Heading1"/>
        <w:rPr>
          <w:lang w:val="en-GB"/>
        </w:rPr>
      </w:pPr>
      <w:r>
        <w:rPr>
          <w:lang w:val="en-GB"/>
        </w:rPr>
        <w:t>Flows</w:t>
      </w:r>
    </w:p>
    <w:p w14:paraId="7F6DFDB9" w14:textId="3A230941" w:rsidR="00191CC3" w:rsidRDefault="00191CC3" w:rsidP="00191CC3">
      <w:pPr>
        <w:pStyle w:val="ListParagraph"/>
        <w:numPr>
          <w:ilvl w:val="3"/>
          <w:numId w:val="16"/>
        </w:numPr>
        <w:rPr>
          <w:lang w:val="en-GB"/>
        </w:rPr>
      </w:pPr>
      <w:r>
        <w:rPr>
          <w:lang w:val="en-GB"/>
        </w:rPr>
        <w:t>Types of flows: ASIC, Full custom, Semi-Custom, FPGA</w:t>
      </w:r>
    </w:p>
    <w:p w14:paraId="2EADF535" w14:textId="1ED19831" w:rsidR="00191CC3" w:rsidRDefault="00191CC3" w:rsidP="00191CC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Why is ASIC predominantly used, scope of career in FPGA, differences between full, semi and ASIC flows.</w:t>
      </w:r>
    </w:p>
    <w:p w14:paraId="4487586B" w14:textId="14C73E0A" w:rsidR="00191CC3" w:rsidRDefault="00191CC3" w:rsidP="00191CC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ASIC is a semi-custom flow</w:t>
      </w:r>
    </w:p>
    <w:p w14:paraId="2E745AE8" w14:textId="2C9388EF" w:rsidR="00191CC3" w:rsidRDefault="00191CC3" w:rsidP="00191CC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Each company has its own derivation of flow but relies on this structure as the backbone.</w:t>
      </w:r>
    </w:p>
    <w:p w14:paraId="60CC1426" w14:textId="71C69C41" w:rsidR="00191CC3" w:rsidRDefault="00191CC3" w:rsidP="00191CC3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do we choose which flow? What is the basis for the decision?</w:t>
      </w:r>
    </w:p>
    <w:p w14:paraId="7CA1528F" w14:textId="77777777" w:rsidR="00191CC3" w:rsidRDefault="00191CC3" w:rsidP="00191CC3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Started discussing an ASIC flow</w:t>
      </w:r>
    </w:p>
    <w:p w14:paraId="566CA920" w14:textId="77777777" w:rsidR="00191CC3" w:rsidRDefault="00191CC3" w:rsidP="00191CC3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What are specs? Who decides these specifications? Where do they come from</w:t>
      </w:r>
    </w:p>
    <w:p w14:paraId="52D2FB88" w14:textId="77777777" w:rsidR="00191CC3" w:rsidRDefault="00191CC3" w:rsidP="00191CC3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RTL design is NOT Verilog/system Verilog. Verilog or system Verilog can be used to write RTL, but only when the behaviour described is that of register transfer level.</w:t>
      </w:r>
    </w:p>
    <w:p w14:paraId="12C97179" w14:textId="77777777" w:rsidR="00191CC3" w:rsidRDefault="00191CC3" w:rsidP="00191CC3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lastRenderedPageBreak/>
        <w:t>Why register transfer level? What does the register transfer level represent in an actual chip design.</w:t>
      </w:r>
    </w:p>
    <w:p w14:paraId="094E8893" w14:textId="77777777" w:rsidR="00191CC3" w:rsidRDefault="00191CC3" w:rsidP="00191CC3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An analog design does not include RTL, it deals with schematics.</w:t>
      </w:r>
    </w:p>
    <w:p w14:paraId="03EC70CA" w14:textId="77777777" w:rsidR="0081374A" w:rsidRDefault="00191CC3" w:rsidP="00191CC3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 Functional verification</w:t>
      </w:r>
      <w:r w:rsidR="0081374A">
        <w:rPr>
          <w:lang w:val="en-GB"/>
        </w:rPr>
        <w:t xml:space="preserve">, </w:t>
      </w:r>
      <w:r w:rsidR="0081374A">
        <w:rPr>
          <w:lang w:val="en-GB"/>
        </w:rPr>
        <w:t>NOT RTL verification</w:t>
      </w:r>
      <w:r>
        <w:rPr>
          <w:lang w:val="en-GB"/>
        </w:rPr>
        <w:t xml:space="preserve"> follows RTL </w:t>
      </w:r>
      <w:r w:rsidR="0081374A">
        <w:rPr>
          <w:lang w:val="en-GB"/>
        </w:rPr>
        <w:t xml:space="preserve">design. </w:t>
      </w:r>
    </w:p>
    <w:p w14:paraId="2AE96B66" w14:textId="77777777" w:rsidR="0081374A" w:rsidRDefault="0081374A" w:rsidP="0081374A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Difference between functional and RTL verification</w:t>
      </w:r>
    </w:p>
    <w:p w14:paraId="7406D423" w14:textId="77777777" w:rsidR="0081374A" w:rsidRDefault="0081374A" w:rsidP="0081374A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lang w:val="en-GB"/>
        </w:rPr>
        <w:t>Full custom Flow</w:t>
      </w:r>
    </w:p>
    <w:p w14:paraId="761BA7FB" w14:textId="77777777" w:rsidR="0081374A" w:rsidRDefault="0081374A" w:rsidP="0081374A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>Injected into the discussion after a brief about functional verification</w:t>
      </w:r>
    </w:p>
    <w:p w14:paraId="4AC7560E" w14:textId="77777777" w:rsidR="0081374A" w:rsidRDefault="0081374A" w:rsidP="0081374A">
      <w:pPr>
        <w:pStyle w:val="ListParagraph"/>
        <w:numPr>
          <w:ilvl w:val="1"/>
          <w:numId w:val="18"/>
        </w:numPr>
        <w:rPr>
          <w:lang w:val="en-GB"/>
        </w:rPr>
      </w:pPr>
      <w:proofErr w:type="gramStart"/>
      <w:r>
        <w:rPr>
          <w:lang w:val="en-GB"/>
        </w:rPr>
        <w:t>Again</w:t>
      </w:r>
      <w:proofErr w:type="gramEnd"/>
      <w:r>
        <w:rPr>
          <w:lang w:val="en-GB"/>
        </w:rPr>
        <w:t xml:space="preserve"> discussed specs followed by schematic design</w:t>
      </w:r>
    </w:p>
    <w:p w14:paraId="396CE560" w14:textId="77777777" w:rsidR="0081374A" w:rsidRDefault="0081374A" w:rsidP="0081374A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Simulation is analogous to verification in ASIC flow. </w:t>
      </w:r>
    </w:p>
    <w:p w14:paraId="0CCCB466" w14:textId="77777777" w:rsidR="0081374A" w:rsidRDefault="0081374A" w:rsidP="0081374A">
      <w:pPr>
        <w:pStyle w:val="ListParagraph"/>
        <w:numPr>
          <w:ilvl w:val="1"/>
          <w:numId w:val="18"/>
        </w:numPr>
        <w:rPr>
          <w:lang w:val="en-GB"/>
        </w:rPr>
      </w:pPr>
      <w:r>
        <w:rPr>
          <w:lang w:val="en-GB"/>
        </w:rPr>
        <w:t xml:space="preserve">Followed by layout which includes </w:t>
      </w:r>
    </w:p>
    <w:p w14:paraId="5EF599A5" w14:textId="7C2869ED" w:rsidR="0081374A" w:rsidRDefault="0081374A" w:rsidP="0081374A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DRC, LVS and PEX</w:t>
      </w:r>
    </w:p>
    <w:p w14:paraId="1B2BEF16" w14:textId="77777777" w:rsidR="0081374A" w:rsidRDefault="0081374A" w:rsidP="0081374A">
      <w:pPr>
        <w:pStyle w:val="ListParagraph"/>
        <w:numPr>
          <w:ilvl w:val="3"/>
          <w:numId w:val="18"/>
        </w:numPr>
        <w:rPr>
          <w:lang w:val="en-GB"/>
        </w:rPr>
      </w:pPr>
      <w:r>
        <w:rPr>
          <w:lang w:val="en-GB"/>
        </w:rPr>
        <w:t xml:space="preserve">Discussed Design rule checks, similarities between PCB DRC and CMOS DRC. Why CMOS DRC is needed, how it is specified. </w:t>
      </w:r>
    </w:p>
    <w:p w14:paraId="052BF6FA" w14:textId="77777777" w:rsidR="0081374A" w:rsidRDefault="0081374A" w:rsidP="0081374A">
      <w:pPr>
        <w:pStyle w:val="ListParagraph"/>
        <w:numPr>
          <w:ilvl w:val="3"/>
          <w:numId w:val="18"/>
        </w:numPr>
        <w:rPr>
          <w:lang w:val="en-GB"/>
        </w:rPr>
      </w:pPr>
      <w:r>
        <w:rPr>
          <w:lang w:val="en-GB"/>
        </w:rPr>
        <w:t>Layout versus Schematic was touched upon</w:t>
      </w:r>
    </w:p>
    <w:p w14:paraId="6CB5617A" w14:textId="77777777" w:rsidR="0081374A" w:rsidRDefault="0081374A" w:rsidP="0081374A">
      <w:pPr>
        <w:pStyle w:val="ListParagraph"/>
        <w:numPr>
          <w:ilvl w:val="3"/>
          <w:numId w:val="18"/>
        </w:numPr>
        <w:rPr>
          <w:lang w:val="en-GB"/>
        </w:rPr>
      </w:pPr>
      <w:r>
        <w:rPr>
          <w:lang w:val="en-GB"/>
        </w:rPr>
        <w:t>Parasitic Extraction or PEX</w:t>
      </w:r>
    </w:p>
    <w:p w14:paraId="22139E4B" w14:textId="77777777" w:rsidR="0081374A" w:rsidRDefault="0081374A" w:rsidP="0081374A">
      <w:pPr>
        <w:pStyle w:val="ListParagraph"/>
        <w:numPr>
          <w:ilvl w:val="4"/>
          <w:numId w:val="18"/>
        </w:numPr>
        <w:rPr>
          <w:lang w:val="en-GB"/>
        </w:rPr>
      </w:pPr>
      <w:r>
        <w:rPr>
          <w:lang w:val="en-GB"/>
        </w:rPr>
        <w:t>Why it is extracted post layout</w:t>
      </w:r>
    </w:p>
    <w:p w14:paraId="492A0CD2" w14:textId="77777777" w:rsidR="0081374A" w:rsidRDefault="0081374A" w:rsidP="0081374A">
      <w:pPr>
        <w:pStyle w:val="ListParagraph"/>
        <w:numPr>
          <w:ilvl w:val="4"/>
          <w:numId w:val="18"/>
        </w:numPr>
        <w:rPr>
          <w:lang w:val="en-GB"/>
        </w:rPr>
      </w:pPr>
      <w:r>
        <w:rPr>
          <w:lang w:val="en-GB"/>
        </w:rPr>
        <w:t xml:space="preserve">Represents RC delays caused by the interconnection and interference between different </w:t>
      </w:r>
      <w:proofErr w:type="gramStart"/>
      <w:r>
        <w:rPr>
          <w:lang w:val="en-GB"/>
        </w:rPr>
        <w:t>materials(</w:t>
      </w:r>
      <w:proofErr w:type="gramEnd"/>
      <w:r>
        <w:rPr>
          <w:lang w:val="en-GB"/>
        </w:rPr>
        <w:t>metals, silicon, oxides etc.)</w:t>
      </w:r>
    </w:p>
    <w:p w14:paraId="63124297" w14:textId="77777777" w:rsidR="0081374A" w:rsidRDefault="0081374A" w:rsidP="0081374A">
      <w:pPr>
        <w:pStyle w:val="ListParagraph"/>
        <w:numPr>
          <w:ilvl w:val="1"/>
          <w:numId w:val="18"/>
        </w:numPr>
        <w:rPr>
          <w:lang w:val="en-GB"/>
        </w:rPr>
      </w:pPr>
      <w:proofErr w:type="spellStart"/>
      <w:r>
        <w:rPr>
          <w:lang w:val="en-GB"/>
        </w:rPr>
        <w:t>Tapeout</w:t>
      </w:r>
      <w:proofErr w:type="spellEnd"/>
    </w:p>
    <w:p w14:paraId="77D14844" w14:textId="2E9AAC08" w:rsidR="0081374A" w:rsidRDefault="0081374A" w:rsidP="0081374A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Etymology</w:t>
      </w:r>
    </w:p>
    <w:p w14:paraId="3EA2C0E7" w14:textId="77777777" w:rsidR="0081374A" w:rsidRDefault="0081374A" w:rsidP="0081374A">
      <w:pPr>
        <w:pStyle w:val="ListParagraph"/>
        <w:numPr>
          <w:ilvl w:val="2"/>
          <w:numId w:val="18"/>
        </w:numPr>
        <w:rPr>
          <w:lang w:val="en-GB"/>
        </w:rPr>
      </w:pPr>
      <w:r>
        <w:rPr>
          <w:lang w:val="en-GB"/>
        </w:rPr>
        <w:t>Graphical Data stream</w:t>
      </w:r>
    </w:p>
    <w:p w14:paraId="2983ABA8" w14:textId="77777777" w:rsidR="0081374A" w:rsidRDefault="0081374A" w:rsidP="0081374A">
      <w:pPr>
        <w:pStyle w:val="Heading1"/>
        <w:rPr>
          <w:lang w:val="en-GB"/>
        </w:rPr>
      </w:pPr>
      <w:r>
        <w:rPr>
          <w:lang w:val="en-GB"/>
        </w:rPr>
        <w:t>Conclusion</w:t>
      </w:r>
      <w:r>
        <w:rPr>
          <w:lang w:val="en-GB"/>
        </w:rPr>
        <w:tab/>
      </w:r>
    </w:p>
    <w:p w14:paraId="5CC0516E" w14:textId="77777777" w:rsidR="0081374A" w:rsidRDefault="0081374A" w:rsidP="0081374A">
      <w:pPr>
        <w:pStyle w:val="ListParagraph"/>
        <w:rPr>
          <w:lang w:val="en-GB"/>
        </w:rPr>
      </w:pPr>
      <w:r>
        <w:rPr>
          <w:lang w:val="en-GB"/>
        </w:rPr>
        <w:t>Discussed any questions with LVS, DRC, full custom flow</w:t>
      </w:r>
    </w:p>
    <w:p w14:paraId="50A8CF26" w14:textId="77777777" w:rsidR="0081374A" w:rsidRDefault="0081374A" w:rsidP="0081374A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Topic of why SRAM is designed using ONLY full custom </w:t>
      </w:r>
    </w:p>
    <w:p w14:paraId="35133245" w14:textId="77777777" w:rsidR="0081374A" w:rsidRDefault="0081374A" w:rsidP="0081374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 xml:space="preserve">Comparison of SRAM design using FF vs manual transistor placement. </w:t>
      </w:r>
    </w:p>
    <w:p w14:paraId="1361D0A7" w14:textId="77777777" w:rsidR="0081374A" w:rsidRDefault="0081374A" w:rsidP="0081374A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Advantages of FF SRAM, disadvantages</w:t>
      </w:r>
    </w:p>
    <w:p w14:paraId="28B2319E" w14:textId="77777777" w:rsidR="006A0AB9" w:rsidRDefault="0081374A" w:rsidP="006A0AB9">
      <w:pPr>
        <w:pStyle w:val="ListParagraph"/>
        <w:numPr>
          <w:ilvl w:val="1"/>
          <w:numId w:val="19"/>
        </w:numPr>
        <w:rPr>
          <w:lang w:val="en-GB"/>
        </w:rPr>
      </w:pPr>
      <w:r>
        <w:rPr>
          <w:lang w:val="en-GB"/>
        </w:rPr>
        <w:t>Custom tools by companies such as SanDisk for laying these SRAM blocks (Tiling tools)</w:t>
      </w:r>
    </w:p>
    <w:p w14:paraId="58E5DEED" w14:textId="625796F0" w:rsidR="00191CC3" w:rsidRPr="006A0AB9" w:rsidRDefault="006A0AB9" w:rsidP="006A0AB9">
      <w:pPr>
        <w:rPr>
          <w:lang w:val="en-GB"/>
        </w:rPr>
      </w:pPr>
      <w:r>
        <w:rPr>
          <w:lang w:val="en-GB"/>
        </w:rPr>
        <w:t xml:space="preserve">Discussion will continue with functional verification (ASIC flow) from next week. Session will begin with a quick recap of the previous meeting. </w:t>
      </w:r>
      <w:r w:rsidR="00191CC3" w:rsidRPr="006A0AB9">
        <w:rPr>
          <w:lang w:val="en-GB"/>
        </w:rPr>
        <w:br/>
      </w:r>
    </w:p>
    <w:sectPr w:rsidR="00191CC3" w:rsidRPr="006A0AB9" w:rsidSect="003C37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CEAAA" w14:textId="77777777" w:rsidR="00544C74" w:rsidRPr="0082148A" w:rsidRDefault="00544C74">
      <w:pPr>
        <w:spacing w:after="0" w:line="240" w:lineRule="auto"/>
      </w:pPr>
      <w:r w:rsidRPr="0082148A">
        <w:separator/>
      </w:r>
    </w:p>
    <w:p w14:paraId="07134890" w14:textId="77777777" w:rsidR="00544C74" w:rsidRPr="0082148A" w:rsidRDefault="00544C74"/>
  </w:endnote>
  <w:endnote w:type="continuationSeparator" w:id="0">
    <w:p w14:paraId="107FBE08" w14:textId="77777777" w:rsidR="00544C74" w:rsidRPr="0082148A" w:rsidRDefault="00544C74">
      <w:pPr>
        <w:spacing w:after="0" w:line="240" w:lineRule="auto"/>
      </w:pPr>
      <w:r w:rsidRPr="0082148A">
        <w:continuationSeparator/>
      </w:r>
    </w:p>
    <w:p w14:paraId="0FA9EC4F" w14:textId="77777777" w:rsidR="00544C74" w:rsidRPr="0082148A" w:rsidRDefault="00544C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6C183" w14:textId="77777777" w:rsidR="00696D06" w:rsidRPr="0082148A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EB52B" w14:textId="77777777" w:rsidR="00B979D8" w:rsidRPr="0082148A" w:rsidRDefault="00917394">
    <w:pPr>
      <w:pStyle w:val="Footer"/>
    </w:pPr>
    <w:r w:rsidRPr="0082148A">
      <w:rPr>
        <w:lang w:bidi="en-GB"/>
      </w:rPr>
      <w:fldChar w:fldCharType="begin"/>
    </w:r>
    <w:r w:rsidRPr="0082148A">
      <w:rPr>
        <w:lang w:bidi="en-GB"/>
      </w:rPr>
      <w:instrText xml:space="preserve"> PAGE   \* MERGEFORMAT </w:instrText>
    </w:r>
    <w:r w:rsidRPr="0082148A">
      <w:rPr>
        <w:lang w:bidi="en-GB"/>
      </w:rPr>
      <w:fldChar w:fldCharType="separate"/>
    </w:r>
    <w:r w:rsidRPr="0082148A">
      <w:rPr>
        <w:lang w:bidi="en-GB"/>
      </w:rPr>
      <w:t>2</w:t>
    </w:r>
    <w:r w:rsidRPr="0082148A">
      <w:rPr>
        <w:lang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61BD1" w14:textId="77777777" w:rsidR="00696D06" w:rsidRPr="0082148A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E7C29" w14:textId="77777777" w:rsidR="00544C74" w:rsidRPr="0082148A" w:rsidRDefault="00544C74">
      <w:pPr>
        <w:spacing w:after="0" w:line="240" w:lineRule="auto"/>
      </w:pPr>
      <w:r w:rsidRPr="0082148A">
        <w:separator/>
      </w:r>
    </w:p>
    <w:p w14:paraId="6E3E0F01" w14:textId="77777777" w:rsidR="00544C74" w:rsidRPr="0082148A" w:rsidRDefault="00544C74"/>
  </w:footnote>
  <w:footnote w:type="continuationSeparator" w:id="0">
    <w:p w14:paraId="6E695A53" w14:textId="77777777" w:rsidR="00544C74" w:rsidRPr="0082148A" w:rsidRDefault="00544C74">
      <w:pPr>
        <w:spacing w:after="0" w:line="240" w:lineRule="auto"/>
      </w:pPr>
      <w:r w:rsidRPr="0082148A">
        <w:continuationSeparator/>
      </w:r>
    </w:p>
    <w:p w14:paraId="5ABB0CB3" w14:textId="77777777" w:rsidR="00544C74" w:rsidRPr="0082148A" w:rsidRDefault="00544C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80FB0" w14:textId="77777777" w:rsidR="00696D06" w:rsidRPr="0082148A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F497" w14:textId="77777777" w:rsidR="00696D06" w:rsidRPr="0082148A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D900E" w14:textId="77777777" w:rsidR="00696D06" w:rsidRPr="0082148A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117B59"/>
    <w:multiLevelType w:val="hybridMultilevel"/>
    <w:tmpl w:val="CC74F4FA"/>
    <w:lvl w:ilvl="0" w:tplc="6A26CE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4650A"/>
    <w:multiLevelType w:val="hybridMultilevel"/>
    <w:tmpl w:val="E40ADE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6021CA"/>
    <w:multiLevelType w:val="hybridMultilevel"/>
    <w:tmpl w:val="CD2CB170"/>
    <w:lvl w:ilvl="0" w:tplc="92DA42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5C562DA"/>
    <w:multiLevelType w:val="hybridMultilevel"/>
    <w:tmpl w:val="E1F4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1CC5202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925162">
    <w:abstractNumId w:val="14"/>
  </w:num>
  <w:num w:numId="2" w16cid:durableId="1462306008">
    <w:abstractNumId w:val="0"/>
  </w:num>
  <w:num w:numId="3" w16cid:durableId="2003926202">
    <w:abstractNumId w:val="1"/>
  </w:num>
  <w:num w:numId="4" w16cid:durableId="924650425">
    <w:abstractNumId w:val="2"/>
  </w:num>
  <w:num w:numId="5" w16cid:durableId="1797067192">
    <w:abstractNumId w:val="3"/>
  </w:num>
  <w:num w:numId="6" w16cid:durableId="1369067993">
    <w:abstractNumId w:val="15"/>
  </w:num>
  <w:num w:numId="7" w16cid:durableId="1881089112">
    <w:abstractNumId w:val="4"/>
  </w:num>
  <w:num w:numId="8" w16cid:durableId="285695940">
    <w:abstractNumId w:val="5"/>
  </w:num>
  <w:num w:numId="9" w16cid:durableId="711272642">
    <w:abstractNumId w:val="6"/>
  </w:num>
  <w:num w:numId="10" w16cid:durableId="1321688047">
    <w:abstractNumId w:val="7"/>
  </w:num>
  <w:num w:numId="11" w16cid:durableId="1881740097">
    <w:abstractNumId w:val="8"/>
  </w:num>
  <w:num w:numId="12" w16cid:durableId="1187134518">
    <w:abstractNumId w:val="16"/>
  </w:num>
  <w:num w:numId="13" w16cid:durableId="1232886672">
    <w:abstractNumId w:val="9"/>
  </w:num>
  <w:num w:numId="14" w16cid:durableId="2014720980">
    <w:abstractNumId w:val="10"/>
  </w:num>
  <w:num w:numId="15" w16cid:durableId="1853686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7848922">
    <w:abstractNumId w:val="17"/>
  </w:num>
  <w:num w:numId="17" w16cid:durableId="1798528954">
    <w:abstractNumId w:val="12"/>
  </w:num>
  <w:num w:numId="18" w16cid:durableId="49154255">
    <w:abstractNumId w:val="11"/>
  </w:num>
  <w:num w:numId="19" w16cid:durableId="16072282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3"/>
    <w:rsid w:val="00051678"/>
    <w:rsid w:val="00080C63"/>
    <w:rsid w:val="000C47C7"/>
    <w:rsid w:val="000D1F66"/>
    <w:rsid w:val="000D3390"/>
    <w:rsid w:val="00142A14"/>
    <w:rsid w:val="001800F8"/>
    <w:rsid w:val="00191CC3"/>
    <w:rsid w:val="001A086F"/>
    <w:rsid w:val="002042C5"/>
    <w:rsid w:val="00294C3F"/>
    <w:rsid w:val="002C1552"/>
    <w:rsid w:val="00303660"/>
    <w:rsid w:val="00315E05"/>
    <w:rsid w:val="0034617C"/>
    <w:rsid w:val="00356102"/>
    <w:rsid w:val="003B0C99"/>
    <w:rsid w:val="003C3797"/>
    <w:rsid w:val="003F2336"/>
    <w:rsid w:val="003F397A"/>
    <w:rsid w:val="003F3D12"/>
    <w:rsid w:val="004343C1"/>
    <w:rsid w:val="004C0D7C"/>
    <w:rsid w:val="00521179"/>
    <w:rsid w:val="00544C74"/>
    <w:rsid w:val="0055429E"/>
    <w:rsid w:val="00563BC2"/>
    <w:rsid w:val="00567C7E"/>
    <w:rsid w:val="005C7BF4"/>
    <w:rsid w:val="006272EE"/>
    <w:rsid w:val="00696D06"/>
    <w:rsid w:val="006A0AB9"/>
    <w:rsid w:val="006B5550"/>
    <w:rsid w:val="006B6AF4"/>
    <w:rsid w:val="007002A7"/>
    <w:rsid w:val="00721AE6"/>
    <w:rsid w:val="00740829"/>
    <w:rsid w:val="00793758"/>
    <w:rsid w:val="007A06AE"/>
    <w:rsid w:val="00807F4F"/>
    <w:rsid w:val="0081374A"/>
    <w:rsid w:val="00814746"/>
    <w:rsid w:val="0082148A"/>
    <w:rsid w:val="00851934"/>
    <w:rsid w:val="00851BEE"/>
    <w:rsid w:val="00854998"/>
    <w:rsid w:val="00890F29"/>
    <w:rsid w:val="008A3F14"/>
    <w:rsid w:val="008D7237"/>
    <w:rsid w:val="00917394"/>
    <w:rsid w:val="009866E2"/>
    <w:rsid w:val="00A40744"/>
    <w:rsid w:val="00AE3359"/>
    <w:rsid w:val="00B51EB3"/>
    <w:rsid w:val="00B979D8"/>
    <w:rsid w:val="00BB1F80"/>
    <w:rsid w:val="00BB7054"/>
    <w:rsid w:val="00C11B7B"/>
    <w:rsid w:val="00CF7F3E"/>
    <w:rsid w:val="00DA110E"/>
    <w:rsid w:val="00DB445C"/>
    <w:rsid w:val="00E129F9"/>
    <w:rsid w:val="00E60CF9"/>
    <w:rsid w:val="00FB1001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8E9D5"/>
  <w15:chartTrackingRefBased/>
  <w15:docId w15:val="{07CA38B8-8CF4-4836-ADE9-8E219064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ListParagraph">
    <w:name w:val="List Paragraph"/>
    <w:basedOn w:val="Normal"/>
    <w:uiPriority w:val="34"/>
    <w:unhideWhenUsed/>
    <w:qFormat/>
    <w:rsid w:val="00FF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ujan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3EBD-913D-43AC-BFE1-408CCECB0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6E7B0-41D8-4F6F-932A-948114895A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2FA3081-9F73-4E48-8BA3-F4F5EC362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32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Borkar</dc:creator>
  <cp:keywords/>
  <dc:description/>
  <cp:lastModifiedBy>Srujan Borkar</cp:lastModifiedBy>
  <cp:revision>1</cp:revision>
  <dcterms:created xsi:type="dcterms:W3CDTF">2025-01-09T04:18:00Z</dcterms:created>
  <dcterms:modified xsi:type="dcterms:W3CDTF">2025-01-09T04:50:00Z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